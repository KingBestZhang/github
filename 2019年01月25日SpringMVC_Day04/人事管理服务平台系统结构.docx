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项目体系结构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02790"/>
            <wp:effectExtent l="0" t="0" r="4445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系统功能: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用户管理:添加用户，用户可以分为普通和管理人员，可以查询权限，用户名，状态，进行模糊查询，删除用户，修改用户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部门管理：CURD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职位管理:CURD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员工管理:C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公告管理:CURD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下载中心:上传下载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相关技术:</w:t>
      </w:r>
    </w:p>
    <w:p>
      <w:pPr>
        <w:numPr>
          <w:ilvl w:val="0"/>
          <w:numId w:val="3"/>
        </w:numPr>
        <w:tabs>
          <w:tab w:val="clear" w:pos="312"/>
        </w:tabs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表现层：view  jsp  html,所有jsp页面不要出现java脚本用,EL JSTL 实现页面显示</w:t>
      </w:r>
    </w:p>
    <w:p>
      <w:pPr>
        <w:numPr>
          <w:ilvl w:val="0"/>
          <w:numId w:val="3"/>
        </w:numPr>
        <w:tabs>
          <w:tab w:val="clear" w:pos="312"/>
        </w:tabs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MVC: 使用SpringMVC作为mvc框架【Controller】,通过Controller可以拦截所有请求，可以将所有的jsp页面或资源放入WEB-INFK ,可以避免用户直接访问jsp页面，提高安全性</w:t>
      </w:r>
    </w:p>
    <w:p>
      <w:pPr>
        <w:numPr>
          <w:ilvl w:val="0"/>
          <w:numId w:val="3"/>
        </w:numPr>
        <w:tabs>
          <w:tab w:val="clear" w:pos="312"/>
        </w:tabs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Spring框架:这是整个系统的核心，Spring提供了IOC容器，它是业务逻辑组件和dao组件的工厂，负责生成并管理所有的实例，借助DI实现各组件之间的耦合，事务管理也是其中的一项技术，简化开发</w:t>
      </w:r>
    </w:p>
    <w:p>
      <w:pPr>
        <w:numPr>
          <w:ilvl w:val="0"/>
          <w:numId w:val="3"/>
        </w:numPr>
        <w:tabs>
          <w:tab w:val="clear" w:pos="312"/>
        </w:tabs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MyBatis:实现DAO层开发，实现java编码和sql进行分离，对数据操作灵活性比较好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4.系统结构</w:t>
      </w:r>
    </w:p>
    <w:p>
      <w:pPr>
        <w:numPr>
          <w:ilvl w:val="0"/>
          <w:numId w:val="0"/>
        </w:numPr>
        <w:ind w:left="315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1.表现层：由jsp组成</w:t>
      </w:r>
    </w:p>
    <w:p>
      <w:pPr>
        <w:numPr>
          <w:ilvl w:val="0"/>
          <w:numId w:val="0"/>
        </w:numPr>
        <w:ind w:left="315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2.MVC: 使用的是Spring MVC  servlet struts2</w:t>
      </w:r>
    </w:p>
    <w:p>
      <w:pPr>
        <w:numPr>
          <w:ilvl w:val="0"/>
          <w:numId w:val="0"/>
        </w:numPr>
        <w:ind w:left="315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3.业务逻辑层:主要是由SpringIOC容器管理的业务逻辑组件组成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4.Dao：由6个DAO组件组成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5.领域对象层:工具层：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6.数据库服务：mysql做为数据库存贮持久化数据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5.系统主要功能模块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本应用平台可以分为6个功能模块：用户管理，部门管理，职位管理，员工管理，公告管理， 下载中心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UserDao</w:t>
      </w:r>
    </w:p>
    <w:p>
      <w:pPr>
        <w:numPr>
          <w:ilvl w:val="0"/>
          <w:numId w:val="4"/>
        </w:numPr>
        <w:tabs>
          <w:tab w:val="clear" w:pos="312"/>
        </w:tabs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DeptDao</w:t>
      </w:r>
    </w:p>
    <w:p>
      <w:pPr>
        <w:numPr>
          <w:ilvl w:val="0"/>
          <w:numId w:val="4"/>
        </w:numPr>
        <w:tabs>
          <w:tab w:val="clear" w:pos="312"/>
        </w:tabs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JobDao</w:t>
      </w:r>
    </w:p>
    <w:p>
      <w:pPr>
        <w:numPr>
          <w:ilvl w:val="0"/>
          <w:numId w:val="4"/>
        </w:numPr>
        <w:tabs>
          <w:tab w:val="clear" w:pos="312"/>
        </w:tabs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EmployeeDao</w:t>
      </w:r>
    </w:p>
    <w:p>
      <w:pPr>
        <w:numPr>
          <w:ilvl w:val="0"/>
          <w:numId w:val="4"/>
        </w:numPr>
        <w:tabs>
          <w:tab w:val="clear" w:pos="312"/>
        </w:tabs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NoticeDao</w:t>
      </w:r>
    </w:p>
    <w:p>
      <w:pPr>
        <w:numPr>
          <w:ilvl w:val="0"/>
          <w:numId w:val="4"/>
        </w:numPr>
        <w:tabs>
          <w:tab w:val="clear" w:pos="312"/>
        </w:tabs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DocumentDao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6.设计数据表：</w:t>
      </w:r>
    </w:p>
    <w:p>
      <w:pPr>
        <w:numPr>
          <w:ilvl w:val="0"/>
          <w:numId w:val="0"/>
        </w:numPr>
        <w:ind w:left="315"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1.设计持久化类: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1.User (id ,name,loginname,password,state,regDate )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2.Dept(depnto,dname,loc)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3.Job(jobid,jobname,jobdetail)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4.Employee(empid,ename,sex,ecard,adress phone,qq,email,,birthday.....)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5.Notice(nid,ntitle,tcotent,fbdate)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6.Document(fid,ftitle,fname,fdetail, uploaddate)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2.表与表之间关系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Dept 和employee    1：n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Employee 和Dept    n:1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Employee 和job    n:1</w:t>
      </w:r>
    </w:p>
    <w:p>
      <w:pPr>
        <w:numPr>
          <w:ilvl w:val="0"/>
          <w:numId w:val="0"/>
        </w:numPr>
        <w:ind w:leftChars="0" w:firstLine="627" w:firstLineChars="299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User 和Notice   1:n</w:t>
      </w:r>
    </w:p>
    <w:p>
      <w:pPr>
        <w:numPr>
          <w:ilvl w:val="0"/>
          <w:numId w:val="0"/>
        </w:numPr>
        <w:ind w:leftChars="0" w:firstLine="627" w:firstLineChars="299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User和 document  1：n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</w:t>
      </w:r>
      <w:r>
        <w:drawing>
          <wp:inline distT="0" distB="0" distL="114300" distR="114300">
            <wp:extent cx="5262880" cy="2171700"/>
            <wp:effectExtent l="0" t="0" r="139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具体实现类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Dept User Notice  Job  Employee  Document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实现dao层 </w:t>
      </w:r>
    </w:p>
    <w:p>
      <w:pPr>
        <w:numPr>
          <w:ilvl w:val="0"/>
          <w:numId w:val="5"/>
        </w:numPr>
        <w:tabs>
          <w:tab w:val="clear" w:pos="312"/>
        </w:tabs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定义dao接口</w:t>
      </w:r>
    </w:p>
    <w:p>
      <w:pPr>
        <w:numPr>
          <w:ilvl w:val="0"/>
          <w:numId w:val="5"/>
        </w:numPr>
        <w:tabs>
          <w:tab w:val="clear" w:pos="312"/>
        </w:tabs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实现dao接口</w:t>
      </w:r>
    </w:p>
    <w:p>
      <w:pPr>
        <w:numPr>
          <w:ilvl w:val="0"/>
          <w:numId w:val="5"/>
        </w:numPr>
        <w:tabs>
          <w:tab w:val="clear" w:pos="312"/>
        </w:tabs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公共常量类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4D789"/>
    <w:multiLevelType w:val="singleLevel"/>
    <w:tmpl w:val="81F4D7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8C17FC7"/>
    <w:multiLevelType w:val="singleLevel"/>
    <w:tmpl w:val="B8C17FC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2">
    <w:nsid w:val="C08DA49F"/>
    <w:multiLevelType w:val="singleLevel"/>
    <w:tmpl w:val="C08DA49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3">
    <w:nsid w:val="67FB63D7"/>
    <w:multiLevelType w:val="singleLevel"/>
    <w:tmpl w:val="67FB63D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4">
    <w:nsid w:val="720F3388"/>
    <w:multiLevelType w:val="singleLevel"/>
    <w:tmpl w:val="720F338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C02A3"/>
    <w:rsid w:val="04FC02A3"/>
    <w:rsid w:val="08671C73"/>
    <w:rsid w:val="08F02FEA"/>
    <w:rsid w:val="128A0014"/>
    <w:rsid w:val="159407F4"/>
    <w:rsid w:val="177831BF"/>
    <w:rsid w:val="1BA12458"/>
    <w:rsid w:val="25BD31BA"/>
    <w:rsid w:val="262550D2"/>
    <w:rsid w:val="2D9F21CA"/>
    <w:rsid w:val="2FC15756"/>
    <w:rsid w:val="31F96540"/>
    <w:rsid w:val="336D331D"/>
    <w:rsid w:val="353128D3"/>
    <w:rsid w:val="36421C9E"/>
    <w:rsid w:val="36626CEE"/>
    <w:rsid w:val="435E6838"/>
    <w:rsid w:val="46665D1E"/>
    <w:rsid w:val="48871F94"/>
    <w:rsid w:val="4AA34280"/>
    <w:rsid w:val="4EC251C6"/>
    <w:rsid w:val="53876FF1"/>
    <w:rsid w:val="5A6B2EC9"/>
    <w:rsid w:val="5A761DC4"/>
    <w:rsid w:val="601A60FF"/>
    <w:rsid w:val="6ABF524E"/>
    <w:rsid w:val="6D0510B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2018-08-14T07:33:00Z</dcterms:created>
  <dc:creator>Administrator</dc:creator>
  <cp:lastModifiedBy>Administrator</cp:lastModifiedBy>
  <dcterms:modified xsi:type="dcterms:W3CDTF">2019-01-25T09:22:45Z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